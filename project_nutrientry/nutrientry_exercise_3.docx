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3FB0B" w14:textId="4BD854E1" w:rsidR="004D6B86" w:rsidRDefault="00BE347C">
      <w:pPr>
        <w:pStyle w:val="Title"/>
      </w:pPr>
      <w:r>
        <w:t>Nutrientry: Fasting and Calorie Tracker</w:t>
      </w:r>
    </w:p>
    <w:p w14:paraId="1392ACAA" w14:textId="4D0D49E0" w:rsidR="004D6B86" w:rsidRDefault="00BE347C">
      <w:pPr>
        <w:pStyle w:val="Title2"/>
      </w:pPr>
      <w:r>
        <w:t>Alejandro Martinez</w:t>
      </w:r>
    </w:p>
    <w:p w14:paraId="7CF6BD29" w14:textId="6AC4C263" w:rsidR="004D6B86" w:rsidRDefault="00BE347C">
      <w:pPr>
        <w:pStyle w:val="Title2"/>
      </w:pPr>
      <w:r>
        <w:t>East Los Angeles College</w:t>
      </w:r>
    </w:p>
    <w:p w14:paraId="20C3D212" w14:textId="0A582678" w:rsidR="004D6B86" w:rsidRDefault="00BE347C">
      <w:pPr>
        <w:pStyle w:val="Title"/>
      </w:pPr>
      <w:r>
        <w:t>CIS 112: Javascript</w:t>
      </w:r>
      <w:r w:rsidR="00DE6B50">
        <w:t xml:space="preserve"> Programming</w:t>
      </w:r>
    </w:p>
    <w:p w14:paraId="135EBFE7" w14:textId="01F5034D" w:rsidR="004D6B86" w:rsidRPr="00A4757D" w:rsidRDefault="00BE347C" w:rsidP="00BE347C">
      <w:pPr>
        <w:jc w:val="center"/>
      </w:pPr>
      <w:r>
        <w:t>Professor Rodriguez</w:t>
      </w:r>
    </w:p>
    <w:p w14:paraId="34F4BFB5" w14:textId="77777777" w:rsidR="004D6B86" w:rsidRDefault="00345333">
      <w:pPr>
        <w:pStyle w:val="SectionTitle"/>
      </w:pPr>
      <w:r>
        <w:lastRenderedPageBreak/>
        <w:t>Abstract</w:t>
      </w:r>
    </w:p>
    <w:p w14:paraId="2F0836AB" w14:textId="20FE22C6" w:rsidR="004D6B86" w:rsidRDefault="00E32312" w:rsidP="00974CCA">
      <w:pPr>
        <w:pStyle w:val="NoSpacing"/>
        <w:ind w:firstLine="720"/>
        <w:rPr>
          <w:noProof/>
        </w:rPr>
      </w:pPr>
      <w:r>
        <w:t xml:space="preserve">Login page has been completed with the logic so you can login and we store the username, email and password after it has been hashed. </w:t>
      </w:r>
      <w:r w:rsidR="00FA2422">
        <w:t xml:space="preserve">The login page uses credentials that we grab from the users information that they put in the register page. The data is stored in a postgresql relational database using SQL Alchemy as the ORM. </w:t>
      </w:r>
    </w:p>
    <w:p w14:paraId="2B92C579" w14:textId="1D82D92E" w:rsidR="00650490" w:rsidRDefault="00E32312" w:rsidP="00650490">
      <w:pPr>
        <w:pStyle w:val="NoSpacing"/>
        <w:keepNext/>
      </w:pPr>
      <w:r>
        <w:rPr>
          <w:noProof/>
        </w:rPr>
        <w:drawing>
          <wp:inline distT="0" distB="0" distL="0" distR="0" wp14:anchorId="3FD27A99" wp14:editId="017B12B3">
            <wp:extent cx="5943600" cy="3625215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5D5B" w14:textId="7505A455" w:rsidR="008A03AB" w:rsidRDefault="00650490" w:rsidP="0065642E">
      <w:pPr>
        <w:pStyle w:val="Caption"/>
        <w:jc w:val="center"/>
      </w:pPr>
      <w:r>
        <w:t xml:space="preserve">Figure </w:t>
      </w:r>
      <w:r w:rsidR="006D1E88">
        <w:fldChar w:fldCharType="begin"/>
      </w:r>
      <w:r w:rsidR="006D1E88">
        <w:instrText xml:space="preserve"> SEQ Figure \* ARABIC </w:instrText>
      </w:r>
      <w:r w:rsidR="006D1E88">
        <w:fldChar w:fldCharType="separate"/>
      </w:r>
      <w:r w:rsidR="00FA2422">
        <w:rPr>
          <w:noProof/>
        </w:rPr>
        <w:t>1</w:t>
      </w:r>
      <w:r w:rsidR="006D1E88">
        <w:rPr>
          <w:noProof/>
        </w:rPr>
        <w:fldChar w:fldCharType="end"/>
      </w:r>
      <w:r>
        <w:t xml:space="preserve">: </w:t>
      </w:r>
      <w:r w:rsidR="00E32312">
        <w:t>Login</w:t>
      </w:r>
      <w:r>
        <w:t xml:space="preserve"> Page</w:t>
      </w:r>
    </w:p>
    <w:p w14:paraId="2643F55E" w14:textId="3C324AF3" w:rsidR="008A03AB" w:rsidRDefault="00FA2422" w:rsidP="00974CCA">
      <w:pPr>
        <w:pStyle w:val="NoSpacing"/>
        <w:ind w:firstLine="720"/>
      </w:pPr>
      <w:r>
        <w:t xml:space="preserve">Our sign up page looks similar and has an added field for an email address. I am considering looking into learning how to get functionality in case a user forgets their password. </w:t>
      </w:r>
      <w:r w:rsidR="00974CCA">
        <w:t xml:space="preserve">The remember me button still needs some styling but it gives a Boolean value that allows the user to be remembered in storage when they close the browser. This way they don’t have to log back in. I am going to add functionality so that the landing page checks if the user is logged in so they can be directed straight to their dashboard. </w:t>
      </w:r>
    </w:p>
    <w:p w14:paraId="2FA35000" w14:textId="77777777" w:rsidR="00FA2422" w:rsidRDefault="00FA2422" w:rsidP="00FA2422">
      <w:pPr>
        <w:pStyle w:val="NoSpacing"/>
        <w:keepNext/>
      </w:pPr>
      <w:r>
        <w:rPr>
          <w:noProof/>
        </w:rPr>
        <w:lastRenderedPageBreak/>
        <w:drawing>
          <wp:inline distT="0" distB="0" distL="0" distR="0" wp14:anchorId="66B52C22" wp14:editId="5A2C65D7">
            <wp:extent cx="5631180" cy="3576642"/>
            <wp:effectExtent l="0" t="0" r="7620" b="5080"/>
            <wp:docPr id="6" name="Picture 6" descr="A screen shot of a mount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mountai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4345" cy="357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85A8" w14:textId="77777777" w:rsidR="00FA2422" w:rsidRDefault="00FA2422" w:rsidP="00FA242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Signup Page</w:t>
      </w:r>
    </w:p>
    <w:p w14:paraId="6815C895" w14:textId="39BEDA0C" w:rsidR="00974CCA" w:rsidRDefault="00FA2422" w:rsidP="00974CCA">
      <w:pPr>
        <w:keepNext/>
        <w:rPr>
          <w:noProof/>
        </w:rPr>
      </w:pPr>
      <w:r>
        <w:t xml:space="preserve">I was able to get the login to work using Flask-Login which is the first time I learn and use the library, but now I am able to create a user and give them login permission to view certain pages and I can restrict access on other pages if necessary. I am also able to </w:t>
      </w:r>
      <w:r>
        <w:rPr>
          <w:noProof/>
        </w:rPr>
        <w:t xml:space="preserve">logout a user by sending a POST request </w:t>
      </w:r>
      <w:r w:rsidR="00974CCA">
        <w:rPr>
          <w:noProof/>
        </w:rPr>
        <w:t xml:space="preserve">to the logout route and this redirects them to the landing page where the user can decide what they want to do from there. The forms are being supplied through Flask-WTForms. I am collecting this data and adding it to the database. The following figure is what </w:t>
      </w:r>
      <w:r w:rsidR="00974CCA">
        <w:rPr>
          <w:noProof/>
        </w:rPr>
        <w:lastRenderedPageBreak/>
        <w:t xml:space="preserve">the signup and login page look like without any css. </w:t>
      </w:r>
      <w:r w:rsidR="00974CCA">
        <w:rPr>
          <w:noProof/>
        </w:rPr>
        <w:br/>
      </w:r>
      <w:r w:rsidR="00974CCA">
        <w:rPr>
          <w:noProof/>
        </w:rPr>
        <w:tab/>
      </w:r>
      <w:r w:rsidR="00974CCA">
        <w:rPr>
          <w:noProof/>
        </w:rPr>
        <w:drawing>
          <wp:inline distT="0" distB="0" distL="0" distR="0" wp14:anchorId="3FEB6B10" wp14:editId="38E89B68">
            <wp:extent cx="2575560" cy="313182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CCA">
        <w:rPr>
          <w:noProof/>
        </w:rPr>
        <w:drawing>
          <wp:inline distT="0" distB="0" distL="0" distR="0" wp14:anchorId="69BFDD11" wp14:editId="3CA70FC9">
            <wp:extent cx="2484120" cy="358902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8A90" w14:textId="1BDD8662" w:rsidR="0065642E" w:rsidRDefault="0065642E" w:rsidP="0065642E">
      <w:pPr>
        <w:keepNext/>
        <w:ind w:firstLine="0"/>
        <w:jc w:val="center"/>
      </w:pPr>
    </w:p>
    <w:p w14:paraId="3AA0E72A" w14:textId="1E40C640" w:rsidR="00D75B53" w:rsidRDefault="00D75B53" w:rsidP="0065642E">
      <w:pPr>
        <w:pStyle w:val="Caption"/>
        <w:jc w:val="center"/>
      </w:pPr>
      <w:r>
        <w:t>Figur</w:t>
      </w:r>
      <w:r w:rsidR="00974CCA">
        <w:t>e</w:t>
      </w:r>
      <w:r>
        <w:t xml:space="preserve"> </w:t>
      </w:r>
      <w:r w:rsidR="00974CCA">
        <w:t>3</w:t>
      </w:r>
      <w:r>
        <w:t xml:space="preserve">: </w:t>
      </w:r>
      <w:r w:rsidR="00974CCA">
        <w:t>Forms without styling</w:t>
      </w:r>
    </w:p>
    <w:p w14:paraId="5A5BFC5C" w14:textId="6E015F53" w:rsidR="00D75B53" w:rsidRDefault="002565DE" w:rsidP="002565DE">
      <w:pPr>
        <w:keepNext/>
      </w:pPr>
      <w:r>
        <w:tab/>
        <w:t xml:space="preserve">I am using a real login functionality and storing the user passwords with a SHA246 hash through the use of the standard Werkzeug library. </w:t>
      </w:r>
      <w:r>
        <w:br/>
      </w:r>
      <w:r>
        <w:rPr>
          <w:noProof/>
        </w:rPr>
        <w:drawing>
          <wp:inline distT="0" distB="0" distL="0" distR="0" wp14:anchorId="314CF25F" wp14:editId="20A7D9DA">
            <wp:extent cx="5943600" cy="155130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3F03" w14:textId="6FF7CB3D" w:rsidR="00D75B53" w:rsidRDefault="00D75B53" w:rsidP="0065642E">
      <w:pPr>
        <w:pStyle w:val="Caption"/>
        <w:jc w:val="center"/>
      </w:pPr>
      <w:r>
        <w:t xml:space="preserve">Figure </w:t>
      </w:r>
      <w:fldSimple w:instr=" SEQ Figure \* ARABIC ">
        <w:r w:rsidR="00FA2422">
          <w:rPr>
            <w:noProof/>
          </w:rPr>
          <w:t>5</w:t>
        </w:r>
      </w:fldSimple>
      <w:r>
        <w:t xml:space="preserve">: </w:t>
      </w:r>
      <w:r w:rsidR="0065642E">
        <w:t>Mobile Layout Part 2</w:t>
      </w:r>
      <w:r>
        <w:br/>
      </w:r>
      <w:r>
        <w:br/>
      </w:r>
      <w:r>
        <w:br/>
      </w:r>
    </w:p>
    <w:p w14:paraId="6925F830" w14:textId="74FF0540" w:rsidR="006D7EE9" w:rsidRDefault="006C258E" w:rsidP="006D7EE9">
      <w:pPr>
        <w:pStyle w:val="SectionTitle"/>
      </w:pPr>
      <w:r>
        <w:lastRenderedPageBreak/>
        <w:t>Nutrienty Proposal</w:t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1452672949"/>
        <w:docPartObj>
          <w:docPartGallery w:val="Bibliographies"/>
          <w:docPartUnique/>
        </w:docPartObj>
      </w:sdtPr>
      <w:sdtEndPr/>
      <w:sdtContent>
        <w:p w14:paraId="73240CC4" w14:textId="1A68387A" w:rsidR="009A3923" w:rsidRDefault="009A392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7BEA9F89" w14:textId="77777777" w:rsidR="001D72E9" w:rsidRDefault="009A3923" w:rsidP="001D72E9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D72E9">
                <w:rPr>
                  <w:noProof/>
                </w:rPr>
                <w:t>(n.d.). Retrieved from Fat Secret: https://www.fatsecret.com/Diary</w:t>
              </w:r>
            </w:p>
            <w:p w14:paraId="72F756CF" w14:textId="77777777" w:rsidR="001D72E9" w:rsidRDefault="001D72E9" w:rsidP="001D72E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(n.d.). Retrieved from Lose It!: https://www.loseit.com/</w:t>
              </w:r>
            </w:p>
            <w:p w14:paraId="15CA2FC6" w14:textId="77777777" w:rsidR="001D72E9" w:rsidRDefault="001D72E9" w:rsidP="001D72E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Kruger, J. (2006, July 19). </w:t>
              </w:r>
              <w:r>
                <w:rPr>
                  <w:i/>
                  <w:iCs/>
                  <w:noProof/>
                </w:rPr>
                <w:t>Dietary and physical activity behaviors among adults successful at weight loss maintenance</w:t>
              </w:r>
              <w:r>
                <w:rPr>
                  <w:noProof/>
                </w:rPr>
                <w:t>. Retrieved from Springer Link: https://link.springer.com/article/10.1186/1479-5868-3-17</w:t>
              </w:r>
            </w:p>
            <w:p w14:paraId="08977A0D" w14:textId="77777777" w:rsidR="001D72E9" w:rsidRDefault="001D72E9" w:rsidP="001D72E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UnderArmour. (n.d.). Retrieved from My Fitness Pal: https://www.myfitnesspal.com/food/diary</w:t>
              </w:r>
            </w:p>
            <w:p w14:paraId="64DEA088" w14:textId="126A09E5" w:rsidR="004D6B86" w:rsidRDefault="009A3923" w:rsidP="001D72E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4D6B86" w:rsidSect="00D75B53">
      <w:headerReference w:type="default" r:id="rId14"/>
      <w:footnotePr>
        <w:pos w:val="beneathText"/>
      </w:footnotePr>
      <w:pgSz w:w="12240" w:h="15840"/>
      <w:pgMar w:top="1440" w:right="1440" w:bottom="1440" w:left="1440" w:header="720" w:footer="432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004DC" w14:textId="77777777" w:rsidR="006D1E88" w:rsidRDefault="006D1E88">
      <w:pPr>
        <w:spacing w:line="240" w:lineRule="auto"/>
      </w:pPr>
      <w:r>
        <w:separator/>
      </w:r>
    </w:p>
    <w:p w14:paraId="7BD7381F" w14:textId="77777777" w:rsidR="006D1E88" w:rsidRDefault="006D1E88"/>
  </w:endnote>
  <w:endnote w:type="continuationSeparator" w:id="0">
    <w:p w14:paraId="75C901E0" w14:textId="77777777" w:rsidR="006D1E88" w:rsidRDefault="006D1E88">
      <w:pPr>
        <w:spacing w:line="240" w:lineRule="auto"/>
      </w:pPr>
      <w:r>
        <w:continuationSeparator/>
      </w:r>
    </w:p>
    <w:p w14:paraId="3B59EB82" w14:textId="77777777" w:rsidR="006D1E88" w:rsidRDefault="006D1E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A1FC7" w14:textId="77777777" w:rsidR="006D1E88" w:rsidRDefault="006D1E88">
      <w:pPr>
        <w:spacing w:line="240" w:lineRule="auto"/>
      </w:pPr>
      <w:r>
        <w:separator/>
      </w:r>
    </w:p>
    <w:p w14:paraId="40C216FE" w14:textId="77777777" w:rsidR="006D1E88" w:rsidRDefault="006D1E88"/>
  </w:footnote>
  <w:footnote w:type="continuationSeparator" w:id="0">
    <w:p w14:paraId="1A5A5646" w14:textId="77777777" w:rsidR="006D1E88" w:rsidRDefault="006D1E88">
      <w:pPr>
        <w:spacing w:line="240" w:lineRule="auto"/>
      </w:pPr>
      <w:r>
        <w:continuationSeparator/>
      </w:r>
    </w:p>
    <w:p w14:paraId="16AC8D2E" w14:textId="77777777" w:rsidR="006D1E88" w:rsidRDefault="006D1E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39B3C919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0734D0CC" w14:textId="1C86A3E2" w:rsidR="004D6B86" w:rsidRPr="00170521" w:rsidRDefault="006D1E88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E32312">
                <w:t>Nutrientry</w:t>
              </w:r>
            </w:sdtContent>
          </w:sdt>
        </w:p>
      </w:tc>
      <w:tc>
        <w:tcPr>
          <w:tcW w:w="1080" w:type="dxa"/>
        </w:tcPr>
        <w:p w14:paraId="103AC567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136A544" w14:textId="77777777" w:rsidR="004D6B86" w:rsidRDefault="004D6B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4236B59"/>
    <w:multiLevelType w:val="hybridMultilevel"/>
    <w:tmpl w:val="BFCC8784"/>
    <w:lvl w:ilvl="0" w:tplc="C0364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427AA8"/>
    <w:multiLevelType w:val="hybridMultilevel"/>
    <w:tmpl w:val="8006DA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7C"/>
    <w:rsid w:val="00006BBA"/>
    <w:rsid w:val="0001010E"/>
    <w:rsid w:val="000217F5"/>
    <w:rsid w:val="00045361"/>
    <w:rsid w:val="00091B7B"/>
    <w:rsid w:val="00097169"/>
    <w:rsid w:val="00114BFA"/>
    <w:rsid w:val="001602E3"/>
    <w:rsid w:val="00160C0C"/>
    <w:rsid w:val="001664A2"/>
    <w:rsid w:val="00170521"/>
    <w:rsid w:val="001B4848"/>
    <w:rsid w:val="001D72E9"/>
    <w:rsid w:val="001F447A"/>
    <w:rsid w:val="001F7399"/>
    <w:rsid w:val="00212319"/>
    <w:rsid w:val="00225BE3"/>
    <w:rsid w:val="00247D8B"/>
    <w:rsid w:val="002565DE"/>
    <w:rsid w:val="00274E0A"/>
    <w:rsid w:val="002820AE"/>
    <w:rsid w:val="002B6153"/>
    <w:rsid w:val="002C627C"/>
    <w:rsid w:val="00307586"/>
    <w:rsid w:val="00336906"/>
    <w:rsid w:val="00345333"/>
    <w:rsid w:val="003A06C6"/>
    <w:rsid w:val="003E36B1"/>
    <w:rsid w:val="003E4162"/>
    <w:rsid w:val="003F7CBD"/>
    <w:rsid w:val="00481CF8"/>
    <w:rsid w:val="00492C2D"/>
    <w:rsid w:val="004A3D87"/>
    <w:rsid w:val="004B18A9"/>
    <w:rsid w:val="004D4F8C"/>
    <w:rsid w:val="004D6B86"/>
    <w:rsid w:val="00504F88"/>
    <w:rsid w:val="0055242C"/>
    <w:rsid w:val="00595412"/>
    <w:rsid w:val="0061747E"/>
    <w:rsid w:val="00641876"/>
    <w:rsid w:val="00645290"/>
    <w:rsid w:val="00650490"/>
    <w:rsid w:val="0065642E"/>
    <w:rsid w:val="00684C26"/>
    <w:rsid w:val="006B015B"/>
    <w:rsid w:val="006C162F"/>
    <w:rsid w:val="006C258E"/>
    <w:rsid w:val="006D1E88"/>
    <w:rsid w:val="006D7EE9"/>
    <w:rsid w:val="007244DE"/>
    <w:rsid w:val="0081390C"/>
    <w:rsid w:val="00816831"/>
    <w:rsid w:val="008315E0"/>
    <w:rsid w:val="00837D67"/>
    <w:rsid w:val="008510F0"/>
    <w:rsid w:val="008747E8"/>
    <w:rsid w:val="008A03AB"/>
    <w:rsid w:val="008A2A83"/>
    <w:rsid w:val="008A78F1"/>
    <w:rsid w:val="00910F0E"/>
    <w:rsid w:val="00961AE5"/>
    <w:rsid w:val="00974CCA"/>
    <w:rsid w:val="009A2C38"/>
    <w:rsid w:val="009A3923"/>
    <w:rsid w:val="009F0414"/>
    <w:rsid w:val="00A4757D"/>
    <w:rsid w:val="00A77F6B"/>
    <w:rsid w:val="00A81BB2"/>
    <w:rsid w:val="00AA5C05"/>
    <w:rsid w:val="00B03BA4"/>
    <w:rsid w:val="00B7625B"/>
    <w:rsid w:val="00B8611B"/>
    <w:rsid w:val="00BE347C"/>
    <w:rsid w:val="00C317DB"/>
    <w:rsid w:val="00C3438C"/>
    <w:rsid w:val="00C5686B"/>
    <w:rsid w:val="00C74024"/>
    <w:rsid w:val="00C83B15"/>
    <w:rsid w:val="00C925C8"/>
    <w:rsid w:val="00CB7F84"/>
    <w:rsid w:val="00CF1B55"/>
    <w:rsid w:val="00D75B53"/>
    <w:rsid w:val="00DB2E59"/>
    <w:rsid w:val="00DB358F"/>
    <w:rsid w:val="00DC44F1"/>
    <w:rsid w:val="00DE6B50"/>
    <w:rsid w:val="00DF6D26"/>
    <w:rsid w:val="00E32312"/>
    <w:rsid w:val="00E7305D"/>
    <w:rsid w:val="00E95F86"/>
    <w:rsid w:val="00EA780C"/>
    <w:rsid w:val="00EB69D3"/>
    <w:rsid w:val="00F17914"/>
    <w:rsid w:val="00F31D66"/>
    <w:rsid w:val="00F363EC"/>
    <w:rsid w:val="00F413AC"/>
    <w:rsid w:val="00FA2422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B81DC8"/>
  <w15:chartTrackingRefBased/>
  <w15:docId w15:val="{09A17AB8-DE1B-46F9-9F4C-84563CA1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m\Downloads\tf16392902_win32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Und</b:Tag>
    <b:SourceType>InternetSite</b:SourceType>
    <b:Guid>{9BF919BA-E41E-4706-9789-44D56462DD51}</b:Guid>
    <b:Author>
      <b:Author>
        <b:NameList>
          <b:Person>
            <b:Last>UnderArmour</b:Last>
          </b:Person>
        </b:NameList>
      </b:Author>
    </b:Author>
    <b:InternetSiteTitle>My Fitness Pal</b:InternetSiteTitle>
    <b:URL>https://www.myfitnesspal.com/food/diary</b:URL>
    <b:RefOrder>3</b:RefOrder>
  </b:Source>
  <b:Source>
    <b:Tag>htt</b:Tag>
    <b:SourceType>InternetSite</b:SourceType>
    <b:Guid>{F7541A6C-BE06-4C33-919C-4B55A82960A1}</b:Guid>
    <b:InternetSiteTitle>Fat Secret</b:InternetSiteTitle>
    <b:URL>https://www.fatsecret.com/Diary</b:URL>
    <b:RefOrder>2</b:RefOrder>
  </b:Source>
  <b:Source>
    <b:Tag>Los</b:Tag>
    <b:SourceType>InternetSite</b:SourceType>
    <b:Guid>{134D6278-66A9-4512-91A6-754F2CE8243A}</b:Guid>
    <b:InternetSiteTitle>Lose It!</b:InternetSiteTitle>
    <b:URL>https://www.loseit.com/</b:URL>
    <b:RefOrder>4</b:RefOrder>
  </b:Source>
  <b:Source>
    <b:Tag>Jud06</b:Tag>
    <b:SourceType>InternetSite</b:SourceType>
    <b:Guid>{3E62D0EE-4B08-4442-BD5E-CCF6D6D2E252}</b:Guid>
    <b:Author>
      <b:Author>
        <b:NameList>
          <b:Person>
            <b:Last>Kruger</b:Last>
            <b:First>Judy</b:First>
          </b:Person>
        </b:NameList>
      </b:Author>
    </b:Author>
    <b:Title>Dietary and physical activity behaviors among adults successful at weight loss maintenance</b:Title>
    <b:InternetSiteTitle>Springer Link</b:InternetSiteTitle>
    <b:Year>2006</b:Year>
    <b:Month>July</b:Month>
    <b:Day>19</b:Day>
    <b:URL>https://link.springer.com/article/10.1186/1479-5868-3-17</b:URL>
    <b:RefOrder>1</b:RefOrder>
  </b:Source>
</b:Sources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wp14"&gt;&lt;w:body&gt;&lt;w:p w:rsidR="00000000" w:rsidRDefault="009A3923"&gt;&lt;w:r&gt;&lt;w:t&gt;Nutrientry&lt;/w:t&gt;&lt;/w:r&gt;&lt;/w:p&gt;&lt;w:sectPr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w:abstractNumId="10" w15:restartNumberingAfterBreak="0"&gt;&lt;w:nsid w:val="04236B59"/&gt;&lt;w:multiLevelType w:val="hybridMultilevel"/&gt;&lt;w:tmpl w:val="BFCC8784"/&gt;&lt;w:lvl w:ilvl="0" w:tplc="C03647BE"&gt;&lt;w:start w:val="1"/&gt;&lt;w:numFmt w:val="decimal"/&gt;&lt;w:lvlText w:val="%1."/&gt;&lt;w:lvlJc w:val="left"/&gt;&lt;w:pPr&gt;&lt;w:ind w:left="1080"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w:left="1800" w:hanging="360"/&gt;&lt;/w:pPr&gt;&lt;/w:lvl&gt;&lt;w:lvl w:ilvl="2" w:tplc="0409001B" w:tentative="1"&gt;&lt;w:start w:val="1"/&gt;&lt;w:numFmt w:val="lowerRoman"/&gt;&lt;w:lvlText w:val="%3."/&gt;&lt;w:lvlJc w:val="right"/&gt;&lt;w:pPr&gt;&lt;w:ind w:left="2520" w:hanging="180"/&gt;&lt;/w:pPr&gt;&lt;/w:lvl&gt;&lt;w:lvl w:ilvl="3" w:tplc="0409000F" w:tentative="1"&gt;&lt;w:start w:val="1"/&gt;&lt;w:numFmt w:val="decimal"/&gt;&lt;w:lvlText w:val="%4."/&gt;&lt;w:lvlJc w:val="left"/&gt;&lt;w:pPr&gt;&lt;w:ind w:left="3240" w:hanging="360"/&gt;&lt;/w:pPr&gt;&lt;/w:lvl&gt;&lt;w:lvl w:ilvl="4" w:tplc="04090019" w:tentative="1"&gt;&lt;w:start w:val="1"/&gt;&lt;w:numFmt w:val="lowerLetter"/&gt;&lt;w:lvlText w:val="%5."/&gt;&lt;w:lvlJc w:val="left"/&gt;&lt;w:pPr&gt;&lt;w:ind w:left="3960" w:hanging="360"/&gt;&lt;/w:pPr&gt;&lt;/w:lvl&gt;&lt;w:lvl w:ilvl="5" w:tplc="0409001B" w:tentative="1"&gt;&lt;w:start w:val="1"/&gt;&lt;w:numFmt w:val="lowerRoman"/&gt;&lt;w:lvlText w:val="%6."/&gt;&lt;w:lvlJc w:val="right"/&gt;&lt;w:pPr&gt;&lt;w:ind w:left="4680" w:hanging="180"/&gt;&lt;/w:pPr&gt;&lt;/w:lvl&gt;&lt;w:lvl w:ilvl="6" w:tplc="0409000F" w:tentative="1"&gt;&lt;w:start w:val="1"/&gt;&lt;w:numFmt w:val="decimal"/&gt;&lt;w:lvlText w:val="%7."/&gt;&lt;w:lvlJc w:val="left"/&gt;&lt;w:pPr&gt;&lt;w:ind w:left="5400" w:hanging="360"/&gt;&lt;/w:pPr&gt;&lt;/w:lvl&gt;&lt;w:lvl w:ilvl="7" w:tplc="04090019" w:tentative="1"&gt;&lt;w:start w:val="1"/&gt;&lt;w:numFmt w:val="lowerLetter"/&gt;&lt;w:lvlText w:val="%8."/&gt;&lt;w:lvlJc w:val="left"/&gt;&lt;w:pPr&gt;&lt;w:ind w:left="6120" w:hanging="360"/&gt;&lt;/w:pPr&gt;&lt;/w:lvl&gt;&lt;w:lvl w:ilvl="8" w:tplc="0409001B" w:tentative="1"&gt;&lt;w:start w:val="1"/&gt;&lt;w:numFmt w:val="lowerRoman"/&gt;&lt;w:lvlText w:val="%9."/&gt;&lt;w:lvlJc w:val="right"/&gt;&lt;w:pPr&gt;&lt;w:ind w:left="6840" w:hanging="180"/&gt;&lt;/w:pPr&gt;&lt;/w:lvl&gt;&lt;/w:abstractNum&gt;&lt;w:abstractNum w:abstractNumId="11" w15:restartNumberingAfterBreak="0"&gt;&lt;w:nsid w:val="22427AA8"/&gt;&lt;w:multiLevelType w:val="hybridMultilevel"/&gt;&lt;w:tmpl w:val="8006DA9E"/&gt;&lt;w:lvl w:ilvl="0" w:tplc="0409000F"&gt;&lt;w:start w:val="1"/&gt;&lt;w:numFmt w:val="decimal"/&gt;&lt;w:lvlText w:val="%1."/&gt;&lt;w:lvlJc w:val="left"/&gt;&lt;w:pPr&gt;&lt;w:ind w:left="1440" w:hanging="360"/&gt;&lt;/w:pPr&gt;&lt;/w:lvl&gt;&lt;w:lvl w:ilvl="1" w:tplc="04090019" w:tentative="1"&gt;&lt;w:start w:val="1"/&gt;&lt;w:numFmt w:val="lowerLetter"/&gt;&lt;w:lvlText w:val="%2."/&gt;&lt;w:lvlJc w:val="left"/&gt;&lt;w:pPr&gt;&lt;w:ind w:left="2160" w:hanging="360"/&gt;&lt;/w:pPr&gt;&lt;/w:lvl&gt;&lt;w:lvl w:ilvl="2" w:tplc="0409001B" w:tentative="1"&gt;&lt;w:start w:val="1"/&gt;&lt;w:numFmt w:val="lowerRoman"/&gt;&lt;w:lvlText w:val="%3."/&gt;&lt;w:lvlJc w:val="right"/&gt;&lt;w:pPr&gt;&lt;w:ind w:left="2880" w:hanging="180"/&gt;&lt;/w:pPr&gt;&lt;/w:lvl&gt;&lt;w:lvl w:ilvl="3" w:tplc="0409000F" w:tentative="1"&gt;&lt;w:start w:val="1"/&gt;&lt;w:numFmt w:val="decimal"/&gt;&lt;w:lvlText w:val="%4."/&gt;&lt;w:lvlJc w:val="left"/&gt;&lt;w:pPr&gt;&lt;w:ind w:left="3600" w:hanging="360"/&gt;&lt;/w:pPr&gt;&lt;/w:lvl&gt;&lt;w:lvl w:ilvl="4" w:tplc="04090019" w:tentative="1"&gt;&lt;w:start w:val="1"/&gt;&lt;w:numFmt w:val="lowerLetter"/&gt;&lt;w:lvlText w:val="%5."/&gt;&lt;w:lvlJc w:val="left"/&gt;&lt;w:pPr&gt;&lt;w:ind w:left="4320" w:hanging="360"/&gt;&lt;/w:pPr&gt;&lt;/w:lvl&gt;&lt;w:lvl w:ilvl="5" w:tplc="0409001B" w:tentative="1"&gt;&lt;w:start w:val="1"/&gt;&lt;w:numFmt w:val="lowerRoman"/&gt;&lt;w:lvlText w:val="%6."/&gt;&lt;w:lvlJc w:val="right"/&gt;&lt;w:pPr&gt;&lt;w:ind w:left="5040" w:hanging="180"/&gt;&lt;/w:pPr&gt;&lt;/w:lvl&gt;&lt;w:lvl w:ilvl="6" w:tplc="0409000F" w:tentative="1"&gt;&lt;w:start w:val="1"/&gt;&lt;w:numFmt w:val="decimal"/&gt;&lt;w:lvlText w:val="%7."/&gt;&lt;w:lvlJc w:val="left"/&gt;&lt;w:pPr&gt;&lt;w:ind w:left="5760" w:hanging="360"/&gt;&lt;/w:pPr&gt;&lt;/w:lvl&gt;&lt;w:lvl w:ilvl="7" w:tplc="04090019" w:tentative="1"&gt;&lt;w:start w:val="1"/&gt;&lt;w:numFmt w:val="lowerLetter"/&gt;&lt;w:lvlText w:val="%8."/&gt;&lt;w:lvlJc w:val="left"/&gt;&lt;w:pPr&gt;&lt;w:ind w:left="6480" w:hanging="360"/&gt;&lt;/w:pPr&gt;&lt;/w:lvl&gt;&lt;w:lvl w:ilvl="8" w:tplc="0409001B" w:tentative="1"&gt;&lt;w:start w:val="1"/&gt;&lt;w:numFmt w:val="lowerRoman"/&gt;&lt;w:lvlText w:val="%9."/&gt;&lt;w:lvlJc w:val="right"/&gt;&lt;w:pPr&gt;&lt;w:ind w:left="7200" w:hanging="180"/&gt;&lt;/w:pPr&gt;&lt;/w:lvl&gt;&lt;/w:abstractNum&gt;&lt;w:num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w:val="1"/&gt;&lt;/w:lvlOverride&gt;&lt;/w:num&gt;&lt;w:num w:numId="12"&gt;&lt;w:abstractNumId w:val="11"/&gt;&lt;/w:num&gt;&lt;w:num w:numId="13"&gt;&lt;w:abstractNumId w:val="10"/&gt;&lt;/w:num&gt;&lt;/w:numbering&gt;&lt;/pkg:xmlData&gt;&lt;/pkg:part&gt;&lt;pkg:part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w:val="9"/&gt;&lt;w:qFormat/&gt;&lt;w:pPr&gt;&lt;w:keepNext/&gt;&lt;w:keepLines/&gt;&lt;w:ind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9ECDE37E-5D48-4385-9EB7-26C4FC9AFD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tf16392902_win32</Template>
  <TotalTime>393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Martinez</dc:creator>
  <cp:keywords/>
  <dc:description/>
  <cp:lastModifiedBy>Alejandro Martinez</cp:lastModifiedBy>
  <cp:revision>6</cp:revision>
  <dcterms:created xsi:type="dcterms:W3CDTF">2020-10-04T15:22:00Z</dcterms:created>
  <dcterms:modified xsi:type="dcterms:W3CDTF">2020-10-07T03:17:00Z</dcterms:modified>
</cp:coreProperties>
</file>